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333" w:tblpY="-317"/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5"/>
        <w:gridCol w:w="3543"/>
        <w:gridCol w:w="330"/>
        <w:gridCol w:w="6616"/>
      </w:tblGrid>
      <w:tr w:rsidR="00147B13" w14:paraId="61EFED18" w14:textId="77777777" w:rsidTr="00E85B63">
        <w:trPr>
          <w:gridBefore w:val="1"/>
          <w:wBefore w:w="1135" w:type="dxa"/>
          <w:trHeight w:val="3064"/>
        </w:trPr>
        <w:tc>
          <w:tcPr>
            <w:tcW w:w="3543" w:type="dxa"/>
            <w:vAlign w:val="bottom"/>
          </w:tcPr>
          <w:p w14:paraId="7E1B3227" w14:textId="6B0E34B2" w:rsidR="00147B13" w:rsidRDefault="00AB5659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087692" wp14:editId="43D228B0">
                      <wp:simplePos x="0" y="0"/>
                      <wp:positionH relativeFrom="column">
                        <wp:posOffset>-264160</wp:posOffset>
                      </wp:positionH>
                      <wp:positionV relativeFrom="paragraph">
                        <wp:posOffset>256540</wp:posOffset>
                      </wp:positionV>
                      <wp:extent cx="1485900" cy="1615440"/>
                      <wp:effectExtent l="0" t="0" r="19050" b="22860"/>
                      <wp:wrapNone/>
                      <wp:docPr id="98916924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1615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7022B" w14:textId="21062E9C" w:rsidR="00E865D9" w:rsidRPr="00E865D9" w:rsidRDefault="00E865D9" w:rsidP="00E865D9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 w:rsidRPr="00E865D9">
                                    <w:rPr>
                                      <w:noProof/>
                                      <w:lang w:val="en-IN"/>
                                    </w:rPr>
                                    <w:drawing>
                                      <wp:inline distT="0" distB="0" distL="0" distR="0" wp14:anchorId="0536C97A" wp14:editId="6D87BDA9">
                                        <wp:extent cx="1432560" cy="1564640"/>
                                        <wp:effectExtent l="0" t="0" r="0" b="0"/>
                                        <wp:docPr id="161458457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2560" cy="1564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53348">
                                    <w:rPr>
                                      <w:lang w:val="en-IN"/>
                                    </w:rPr>
                                    <w:t>Paste y</w:t>
                                  </w:r>
                                  <w:r w:rsidR="00AB5659">
                                    <w:rPr>
                                      <w:lang w:val="en-IN"/>
                                    </w:rPr>
                                    <w:t xml:space="preserve">our </w:t>
                                  </w:r>
                                </w:p>
                                <w:p w14:paraId="44C8A190" w14:textId="3E4B077C" w:rsidR="00AB5659" w:rsidRPr="00AB5659" w:rsidRDefault="00AB5659" w:rsidP="00AB5659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photo</w:t>
                                  </w:r>
                                  <w:r w:rsidR="00E53348">
                                    <w:rPr>
                                      <w:lang w:val="en-IN"/>
                                    </w:rPr>
                                    <w:t xml:space="preserve">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87692" id="Rectangle 1" o:spid="_x0000_s1026" style="position:absolute;margin-left:-20.8pt;margin-top:20.2pt;width:117pt;height:1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" fillcolor="#94b6d2 [3204]" strokecolor="#345c7d [1604]" strokeweight="1pt">
                      <v:textbox>
                        <w:txbxContent>
                          <w:p w14:paraId="49E7022B" w14:textId="21062E9C" w:rsidR="00E865D9" w:rsidRPr="00E865D9" w:rsidRDefault="00E865D9" w:rsidP="00E865D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E865D9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0536C97A" wp14:editId="6D87BDA9">
                                  <wp:extent cx="1432560" cy="1564640"/>
                                  <wp:effectExtent l="0" t="0" r="0" b="0"/>
                                  <wp:docPr id="161458457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1564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53348">
                              <w:rPr>
                                <w:lang w:val="en-IN"/>
                              </w:rPr>
                              <w:t>Paste y</w:t>
                            </w:r>
                            <w:r w:rsidR="00AB5659">
                              <w:rPr>
                                <w:lang w:val="en-IN"/>
                              </w:rPr>
                              <w:t xml:space="preserve">our </w:t>
                            </w:r>
                          </w:p>
                          <w:p w14:paraId="44C8A190" w14:textId="3E4B077C" w:rsidR="00AB5659" w:rsidRPr="00AB5659" w:rsidRDefault="00AB5659" w:rsidP="00AB565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photo</w:t>
                            </w:r>
                            <w:r w:rsidR="00E53348">
                              <w:rPr>
                                <w:lang w:val="en-IN"/>
                              </w:rPr>
                              <w:t xml:space="preserve"> here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0" w:type="dxa"/>
          </w:tcPr>
          <w:p w14:paraId="7460018B" w14:textId="77777777" w:rsidR="00147B13" w:rsidRDefault="00147B13">
            <w:pPr>
              <w:tabs>
                <w:tab w:val="left" w:pos="990"/>
              </w:tabs>
            </w:pPr>
          </w:p>
        </w:tc>
        <w:tc>
          <w:tcPr>
            <w:tcW w:w="6616" w:type="dxa"/>
            <w:vAlign w:val="bottom"/>
          </w:tcPr>
          <w:p w14:paraId="2228299C" w14:textId="7A89C449" w:rsidR="00147B13" w:rsidRPr="00B860B9" w:rsidRDefault="00E865D9">
            <w:pPr>
              <w:pStyle w:val="Title"/>
              <w:rPr>
                <w:color w:val="548AB7" w:themeColor="accent1" w:themeShade="BF"/>
                <w:sz w:val="56"/>
                <w:szCs w:val="56"/>
              </w:rPr>
            </w:pPr>
            <w:r>
              <w:rPr>
                <w:color w:val="548AB7" w:themeColor="accent1" w:themeShade="BF"/>
                <w:sz w:val="56"/>
                <w:szCs w:val="56"/>
              </w:rPr>
              <w:t>Samruddhi dafale</w:t>
            </w:r>
          </w:p>
          <w:p w14:paraId="79D0FFBD" w14:textId="3BFF53CF" w:rsidR="00147B13" w:rsidRDefault="00EC4A26">
            <w:pPr>
              <w:pStyle w:val="Subtitle"/>
              <w:rPr>
                <w:rFonts w:ascii="Microsoft PhagsPa" w:hAnsi="Microsoft PhagsPa"/>
                <w:b/>
                <w:bCs/>
                <w:u w:val="single"/>
              </w:rPr>
            </w:pPr>
            <w:r w:rsidRPr="00E5334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pacing w:val="69"/>
                <w:w w:val="54"/>
                <w:sz w:val="28"/>
                <w:szCs w:val="24"/>
                <w:u w:val="single"/>
              </w:rPr>
              <w:t>Java Develope</w:t>
            </w:r>
            <w:r w:rsidRPr="00E5334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pacing w:val="7"/>
                <w:w w:val="54"/>
                <w:sz w:val="28"/>
                <w:szCs w:val="24"/>
                <w:u w:val="single"/>
              </w:rPr>
              <w:t>r</w:t>
            </w:r>
          </w:p>
        </w:tc>
      </w:tr>
      <w:tr w:rsidR="00147B13" w14:paraId="41761BBC" w14:textId="77777777" w:rsidTr="00E85B63">
        <w:trPr>
          <w:trHeight w:val="10584"/>
        </w:trPr>
        <w:tc>
          <w:tcPr>
            <w:tcW w:w="4678" w:type="dxa"/>
            <w:gridSpan w:val="2"/>
          </w:tcPr>
          <w:p w14:paraId="3E7B1AED" w14:textId="31779F61" w:rsidR="00147B13" w:rsidRDefault="00000000" w:rsidP="00B860B9">
            <w:pPr>
              <w:pStyle w:val="Heading3"/>
              <w:spacing w:after="0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sdt>
              <w:sdtPr>
                <w:id w:val="-1954003311"/>
                <w:placeholder>
                  <w:docPart w:val="73D9E37CCAC1412E958099E50F21CA1C"/>
                </w:placeholder>
                <w:temporary/>
                <w:showingPlcHdr/>
                <w15:appearance w15:val="hidden"/>
              </w:sdtPr>
              <w:sdtContent>
                <w:r w:rsidR="00EC4A26">
                  <w:rPr>
                    <w:u w:val="single"/>
                  </w:rPr>
                  <w:t>Contact</w:t>
                </w:r>
              </w:sdtContent>
            </w:sdt>
            <w:r w:rsidR="00327C3E">
              <w:t>:</w:t>
            </w:r>
          </w:p>
          <w:p w14:paraId="13C4DCFA" w14:textId="0A5A5B83" w:rsidR="00147B13" w:rsidRPr="00327C3E" w:rsidRDefault="00327C3E" w:rsidP="006A7C83">
            <w:pPr>
              <w:pStyle w:val="Heading3"/>
              <w:spacing w:after="0"/>
              <w:rPr>
                <w:sz w:val="24"/>
              </w:rPr>
            </w:pPr>
            <w:r w:rsidRPr="00327C3E">
              <w:rPr>
                <w:b w:val="0"/>
                <w:caps w:val="0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EMAIL:</w:t>
            </w:r>
            <w:r w:rsidR="00E865D9">
              <w:rPr>
                <w:b w:val="0"/>
                <w:caps w:val="0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dafale.sam@gmail.com</w:t>
            </w:r>
          </w:p>
          <w:p w14:paraId="025E255C" w14:textId="78B5064A" w:rsidR="00147B13" w:rsidRDefault="00C80807" w:rsidP="006A7C83">
            <w:pPr>
              <w:rPr>
                <w:sz w:val="24"/>
                <w:szCs w:val="24"/>
              </w:rPr>
            </w:pPr>
            <w:r w:rsidRPr="00327C3E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MOBILE</w:t>
            </w:r>
            <w:r w:rsidRPr="00327C3E">
              <w:rPr>
                <w:sz w:val="24"/>
                <w:szCs w:val="24"/>
              </w:rPr>
              <w:t>:</w:t>
            </w:r>
            <w:r w:rsidR="00E865D9">
              <w:rPr>
                <w:sz w:val="24"/>
                <w:szCs w:val="24"/>
              </w:rPr>
              <w:t xml:space="preserve"> 9356806358</w:t>
            </w:r>
          </w:p>
          <w:p w14:paraId="0E39088A" w14:textId="42278621" w:rsidR="007E500B" w:rsidRPr="00327C3E" w:rsidRDefault="007E5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Address:</w:t>
            </w:r>
            <w:r w:rsidR="00E865D9">
              <w:rPr>
                <w:sz w:val="24"/>
                <w:szCs w:val="24"/>
              </w:rPr>
              <w:t xml:space="preserve"> </w:t>
            </w:r>
            <w:r w:rsidR="00A3103A" w:rsidRPr="00A3103A">
              <w:rPr>
                <w:sz w:val="24"/>
                <w:szCs w:val="24"/>
              </w:rPr>
              <w:t>Namrata Crystal Park</w:t>
            </w:r>
            <w:r w:rsidR="00696FEB">
              <w:rPr>
                <w:sz w:val="24"/>
                <w:szCs w:val="24"/>
              </w:rPr>
              <w:t xml:space="preserve">, </w:t>
            </w:r>
            <w:proofErr w:type="spellStart"/>
            <w:r w:rsidR="00A3103A" w:rsidRPr="00A3103A">
              <w:rPr>
                <w:sz w:val="24"/>
                <w:szCs w:val="24"/>
              </w:rPr>
              <w:t>Rahatni</w:t>
            </w:r>
            <w:proofErr w:type="spellEnd"/>
            <w:r w:rsidR="00A3103A" w:rsidRPr="00A3103A">
              <w:rPr>
                <w:sz w:val="24"/>
                <w:szCs w:val="24"/>
              </w:rPr>
              <w:t xml:space="preserve"> Pune 411017</w:t>
            </w:r>
          </w:p>
          <w:p w14:paraId="70CBF949" w14:textId="60C773B8" w:rsidR="00147B13" w:rsidRPr="003F1A26" w:rsidRDefault="00C80807">
            <w:pPr>
              <w:rPr>
                <w:rFonts w:asciiTheme="majorHAnsi" w:hAnsiTheme="majorHAnsi"/>
                <w:sz w:val="12"/>
                <w:szCs w:val="16"/>
              </w:rPr>
            </w:pPr>
            <w:r w:rsidRPr="00327C3E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LinkedIn</w:t>
            </w:r>
            <w:r w:rsidR="00327C3E" w:rsidRPr="00327C3E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id</w:t>
            </w:r>
            <w:r w:rsidR="00EC4A26" w:rsidRPr="00327C3E">
              <w:rPr>
                <w:sz w:val="24"/>
                <w:szCs w:val="24"/>
              </w:rPr>
              <w:t>:</w:t>
            </w:r>
            <w:r w:rsidR="00EC4A26" w:rsidRPr="00327C3E">
              <w:rPr>
                <w:rStyle w:val="Heading2Char"/>
                <w:rFonts w:ascii="Segoe UI" w:hAnsi="Segoe UI" w:cs="Segoe UI"/>
                <w:sz w:val="24"/>
                <w:szCs w:val="24"/>
                <w:shd w:val="clear" w:color="auto" w:fill="FFFFFF"/>
              </w:rPr>
              <w:t xml:space="preserve"> </w:t>
            </w:r>
            <w:r w:rsidR="00E37655" w:rsidRPr="003F1A26">
              <w:rPr>
                <w:rFonts w:asciiTheme="majorHAnsi" w:eastAsiaTheme="majorEastAsia" w:hAnsiTheme="majorHAnsi" w:cs="Segoe UI"/>
                <w:caps/>
                <w:szCs w:val="18"/>
                <w:shd w:val="clear" w:color="auto" w:fill="FFFFFF"/>
              </w:rPr>
              <w:t>www.linkedin.com/in/samruddhi-dafale</w:t>
            </w:r>
          </w:p>
          <w:p w14:paraId="5C274E92" w14:textId="61B7E70E" w:rsidR="00147B13" w:rsidRPr="00A3103A" w:rsidRDefault="00EC4A26" w:rsidP="00C821D7">
            <w:pPr>
              <w:ind w:right="-406"/>
              <w:rPr>
                <w:sz w:val="20"/>
                <w:szCs w:val="20"/>
              </w:rPr>
            </w:pPr>
            <w:r w:rsidRPr="00327C3E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Git-hub</w:t>
            </w:r>
            <w:r w:rsidRPr="00327C3E">
              <w:rPr>
                <w:sz w:val="24"/>
                <w:szCs w:val="24"/>
              </w:rPr>
              <w:t xml:space="preserve">: </w:t>
            </w:r>
            <w:hyperlink r:id="rId9" w:history="1">
              <w:r w:rsidR="00A3103A" w:rsidRPr="00A3103A">
                <w:rPr>
                  <w:rStyle w:val="Hyperlink"/>
                  <w:sz w:val="20"/>
                  <w:szCs w:val="20"/>
                </w:rPr>
                <w:t>https://github.com/</w:t>
              </w:r>
            </w:hyperlink>
            <w:r w:rsidR="003F1A26" w:rsidRPr="00A3103A">
              <w:rPr>
                <w:sz w:val="20"/>
                <w:szCs w:val="20"/>
              </w:rPr>
              <w:t>@Samdafale</w:t>
            </w:r>
          </w:p>
          <w:p w14:paraId="652BE33A" w14:textId="1B784B72" w:rsidR="00696FEB" w:rsidRPr="009336F5" w:rsidRDefault="00EC4A26" w:rsidP="009336F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TECHNICAL SKILLS:</w:t>
            </w:r>
          </w:p>
          <w:p w14:paraId="44EBFB4E" w14:textId="75CB46CF" w:rsidR="00A3103A" w:rsidRDefault="009336F5" w:rsidP="008F18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HTML</w:t>
            </w:r>
          </w:p>
          <w:p w14:paraId="0018B559" w14:textId="77777777" w:rsidR="009336F5" w:rsidRDefault="009336F5" w:rsidP="00A3103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Tags</w:t>
            </w:r>
          </w:p>
          <w:p w14:paraId="3D06141F" w14:textId="7431A87B" w:rsidR="003F62CF" w:rsidRDefault="009336F5" w:rsidP="00A3103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Elements</w:t>
            </w:r>
          </w:p>
          <w:p w14:paraId="2DE553AD" w14:textId="78AFDF55" w:rsidR="007E72D6" w:rsidRDefault="009336F5" w:rsidP="00A3103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Attributes</w:t>
            </w:r>
          </w:p>
          <w:p w14:paraId="06D3F572" w14:textId="4F4703B8" w:rsidR="007E72D6" w:rsidRDefault="009336F5" w:rsidP="00A3103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Semantic Elements</w:t>
            </w:r>
          </w:p>
          <w:p w14:paraId="1AB0DA11" w14:textId="5F8CCD5F" w:rsidR="007E72D6" w:rsidRDefault="009336F5" w:rsidP="00A3103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tag, Hyperlinks</w:t>
            </w:r>
          </w:p>
          <w:p w14:paraId="64DEE415" w14:textId="070B3E00" w:rsidR="009336F5" w:rsidRDefault="009336F5" w:rsidP="00A3103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List &amp; Tables</w:t>
            </w:r>
          </w:p>
          <w:p w14:paraId="68C24529" w14:textId="7AB13A5A" w:rsidR="009336F5" w:rsidRDefault="009336F5" w:rsidP="00A3103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Form</w:t>
            </w:r>
          </w:p>
          <w:p w14:paraId="6B31C5B0" w14:textId="77777777" w:rsidR="009336F5" w:rsidRPr="003F62CF" w:rsidRDefault="009336F5" w:rsidP="009336F5">
            <w:pPr>
              <w:pStyle w:val="ListParagraph"/>
              <w:spacing w:line="276" w:lineRule="auto"/>
              <w:ind w:left="1364"/>
              <w:rPr>
                <w:sz w:val="24"/>
                <w:szCs w:val="24"/>
              </w:rPr>
            </w:pPr>
          </w:p>
          <w:p w14:paraId="74CE410F" w14:textId="4F426FE8" w:rsidR="00696FEB" w:rsidRDefault="009336F5" w:rsidP="00696F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CSS</w:t>
            </w:r>
          </w:p>
          <w:p w14:paraId="35F2EFAE" w14:textId="669089F8" w:rsidR="008F1864" w:rsidRDefault="009336F5" w:rsidP="00696FE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Selectors</w:t>
            </w:r>
          </w:p>
          <w:p w14:paraId="53DFB580" w14:textId="095C93C2" w:rsidR="00393B45" w:rsidRDefault="009336F5" w:rsidP="009336F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Modelling</w:t>
            </w:r>
          </w:p>
          <w:p w14:paraId="0B3FC4E9" w14:textId="173FD924" w:rsidR="009336F5" w:rsidRDefault="009336F5" w:rsidP="009336F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&amp; Font Properties</w:t>
            </w:r>
          </w:p>
          <w:p w14:paraId="6F7DC582" w14:textId="180EB5ED" w:rsidR="009336F5" w:rsidRDefault="009336F5" w:rsidP="009336F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Properties</w:t>
            </w:r>
          </w:p>
          <w:p w14:paraId="706DB502" w14:textId="46E467CC" w:rsidR="009336F5" w:rsidRDefault="009336F5" w:rsidP="009336F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Positions in CSS</w:t>
            </w:r>
          </w:p>
          <w:p w14:paraId="0E897655" w14:textId="168DC96D" w:rsidR="009336F5" w:rsidRDefault="009336F5" w:rsidP="009336F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&amp; Flex Properties</w:t>
            </w:r>
          </w:p>
          <w:p w14:paraId="1EA0F574" w14:textId="275AF04C" w:rsidR="009336F5" w:rsidRDefault="009336F5" w:rsidP="009336F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 Property</w:t>
            </w:r>
          </w:p>
          <w:p w14:paraId="244EB4F0" w14:textId="22D015B7" w:rsidR="009336F5" w:rsidRDefault="009336F5" w:rsidP="009336F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 Property</w:t>
            </w:r>
          </w:p>
          <w:p w14:paraId="60D58A6F" w14:textId="04D22C73" w:rsidR="009336F5" w:rsidRDefault="009336F5" w:rsidP="009336F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 &amp; Transitions Properties</w:t>
            </w:r>
          </w:p>
          <w:p w14:paraId="2B926993" w14:textId="14EB24AD" w:rsidR="009336F5" w:rsidRPr="009336F5" w:rsidRDefault="009336F5" w:rsidP="009336F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in CSS</w:t>
            </w:r>
          </w:p>
          <w:p w14:paraId="10819198" w14:textId="36E28FC7" w:rsidR="00147B13" w:rsidRDefault="00147B13" w:rsidP="009336F5">
            <w:pPr>
              <w:ind w:left="284"/>
            </w:pPr>
          </w:p>
          <w:p w14:paraId="79CE4200" w14:textId="77777777" w:rsidR="00826B76" w:rsidRDefault="00826B76" w:rsidP="00826B76">
            <w:pPr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72851C98" w14:textId="2D2FCD6D" w:rsidR="000213EB" w:rsidRPr="00327C3E" w:rsidRDefault="000213EB" w:rsidP="000213EB">
            <w:pPr>
              <w:rPr>
                <w:sz w:val="24"/>
                <w:szCs w:val="24"/>
              </w:rPr>
            </w:pPr>
          </w:p>
          <w:p w14:paraId="007E41BB" w14:textId="77A6D97E" w:rsidR="00147B13" w:rsidRPr="000D5F55" w:rsidRDefault="00147B13" w:rsidP="000D5F55">
            <w:pPr>
              <w:rPr>
                <w:b/>
                <w:bCs/>
                <w:sz w:val="28"/>
                <w:szCs w:val="28"/>
              </w:rPr>
            </w:pPr>
          </w:p>
          <w:p w14:paraId="1D9B3EE3" w14:textId="3148288D" w:rsidR="00147B13" w:rsidRDefault="00E85B63">
            <w:pPr>
              <w:pStyle w:val="List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064816" wp14:editId="2CB8B13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1525270</wp:posOffset>
                      </wp:positionV>
                      <wp:extent cx="7139940" cy="0"/>
                      <wp:effectExtent l="0" t="0" r="0" b="0"/>
                      <wp:wrapNone/>
                      <wp:docPr id="78462358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9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BF5A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120.1pt" to="565.0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QgmgEAAIgDAAAOAAAAZHJzL2Uyb0RvYy54bWysU01P3DAQvSP1P1i+d5PQik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30" w:type="dxa"/>
          </w:tcPr>
          <w:p w14:paraId="67C852E2" w14:textId="77777777" w:rsidR="00147B13" w:rsidRDefault="00147B13">
            <w:pPr>
              <w:tabs>
                <w:tab w:val="left" w:pos="990"/>
              </w:tabs>
            </w:pPr>
          </w:p>
        </w:tc>
        <w:tc>
          <w:tcPr>
            <w:tcW w:w="6616" w:type="dxa"/>
          </w:tcPr>
          <w:p w14:paraId="7977B87F" w14:textId="77777777" w:rsidR="00147B13" w:rsidRDefault="00EC4A26">
            <w:pPr>
              <w:pStyle w:val="Heading3"/>
            </w:pPr>
            <w:r>
              <w:rPr>
                <w:u w:val="single"/>
              </w:rPr>
              <w:t>OBJECTIVE</w:t>
            </w:r>
            <w:r>
              <w:t>:</w:t>
            </w:r>
          </w:p>
          <w:p w14:paraId="00EDDA0D" w14:textId="43D040CB" w:rsidR="00147B13" w:rsidRDefault="00EC4A26">
            <w:pPr>
              <w:rPr>
                <w:sz w:val="24"/>
                <w:szCs w:val="24"/>
              </w:rPr>
            </w:pPr>
            <w:r>
              <w:t>“</w:t>
            </w:r>
            <w:r w:rsidR="00327C3E" w:rsidRPr="00327C3E">
              <w:rPr>
                <w:sz w:val="24"/>
                <w:szCs w:val="24"/>
              </w:rPr>
              <w:t xml:space="preserve">Self-Motivated </w:t>
            </w:r>
            <w:r>
              <w:rPr>
                <w:sz w:val="24"/>
                <w:szCs w:val="24"/>
              </w:rPr>
              <w:t>and result-oriented</w:t>
            </w:r>
            <w:r w:rsidR="00327C3E">
              <w:rPr>
                <w:sz w:val="24"/>
                <w:szCs w:val="24"/>
              </w:rPr>
              <w:t xml:space="preserve"> full stack developer</w:t>
            </w:r>
            <w:r>
              <w:rPr>
                <w:sz w:val="24"/>
                <w:szCs w:val="24"/>
              </w:rPr>
              <w:t xml:space="preserve"> </w:t>
            </w:r>
            <w:r w:rsidR="00327C3E">
              <w:rPr>
                <w:sz w:val="24"/>
                <w:szCs w:val="24"/>
              </w:rPr>
              <w:t xml:space="preserve">with expertise in </w:t>
            </w:r>
            <w:r w:rsidR="00940A95">
              <w:rPr>
                <w:sz w:val="24"/>
                <w:szCs w:val="24"/>
              </w:rPr>
              <w:t>software</w:t>
            </w:r>
            <w:r w:rsidR="00CA7086">
              <w:rPr>
                <w:sz w:val="24"/>
                <w:szCs w:val="24"/>
              </w:rPr>
              <w:t xml:space="preserve"> </w:t>
            </w:r>
            <w:r w:rsidR="00327C3E">
              <w:rPr>
                <w:sz w:val="24"/>
                <w:szCs w:val="24"/>
              </w:rPr>
              <w:t>development</w:t>
            </w:r>
            <w:r w:rsidR="000772D6">
              <w:rPr>
                <w:sz w:val="24"/>
                <w:szCs w:val="24"/>
              </w:rPr>
              <w:t xml:space="preserve"> using </w:t>
            </w:r>
            <w:r w:rsidR="00CA7086">
              <w:rPr>
                <w:sz w:val="24"/>
                <w:szCs w:val="24"/>
              </w:rPr>
              <w:t>Java</w:t>
            </w:r>
            <w:r w:rsidR="00327C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seeking an entry-level position in an organization of repute</w:t>
            </w:r>
            <w:r w:rsidR="00327C3E">
              <w:rPr>
                <w:sz w:val="24"/>
                <w:szCs w:val="24"/>
              </w:rPr>
              <w:t xml:space="preserve"> using the skills and knowledge possessed for organizational and self-development.</w:t>
            </w:r>
            <w:r>
              <w:rPr>
                <w:sz w:val="24"/>
                <w:szCs w:val="24"/>
              </w:rPr>
              <w:t>”</w:t>
            </w:r>
          </w:p>
          <w:p w14:paraId="3FD2C637" w14:textId="77777777" w:rsidR="00147B13" w:rsidRDefault="00EC4A26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PROJEct:</w:t>
            </w:r>
          </w:p>
          <w:p w14:paraId="4E68E825" w14:textId="77777777" w:rsidR="00826B76" w:rsidRPr="004E3644" w:rsidRDefault="00826B76" w:rsidP="00EC37B3">
            <w:pPr>
              <w:spacing w:line="278" w:lineRule="exac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  <w:p w14:paraId="299EB60C" w14:textId="4DD46832" w:rsidR="00D649A4" w:rsidRDefault="00D649A4" w:rsidP="002769C9">
            <w:pPr>
              <w:spacing w:line="278" w:lineRule="exact"/>
              <w:ind w:right="-397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Project Name:</w:t>
            </w:r>
            <w:r w:rsidR="00E85B63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314F09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AI Based JARVIS Desktop </w:t>
            </w:r>
            <w:r w:rsidR="009D04F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Voice </w:t>
            </w:r>
            <w:r w:rsidR="00314F09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Assistant</w:t>
            </w:r>
            <w:r w:rsidR="00591D1D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.</w:t>
            </w:r>
          </w:p>
          <w:p w14:paraId="48BAC5B2" w14:textId="00FDAB87" w:rsidR="00F44A0F" w:rsidRPr="004E3644" w:rsidRDefault="00F44A0F" w:rsidP="002769C9">
            <w:pPr>
              <w:spacing w:line="278" w:lineRule="exact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Duration:</w:t>
            </w:r>
            <w:r w:rsidR="00A3103A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651A3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2.5</w:t>
            </w:r>
            <w:r w:rsid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662C6B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months</w:t>
            </w:r>
          </w:p>
          <w:p w14:paraId="403F279D" w14:textId="03C26CEE" w:rsidR="00D649A4" w:rsidRPr="004E3644" w:rsidRDefault="00735E4A" w:rsidP="002769C9">
            <w:pPr>
              <w:ind w:left="1276" w:hanging="1276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  <w:r w:rsidR="00D649A4" w:rsidRPr="004E36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  <w:r w:rsidR="00D649A4"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87D2A" w:rsidRPr="00A87D2A">
              <w:rPr>
                <w:rFonts w:eastAsia="Times New Roman"/>
                <w:color w:val="000000"/>
                <w:sz w:val="24"/>
                <w:szCs w:val="24"/>
                <w:lang w:eastAsia="en-IN"/>
              </w:rPr>
              <w:t>Voice based intelligent assistants need an invoking word or wake word to activate the listener, followed by the command.</w:t>
            </w:r>
          </w:p>
          <w:p w14:paraId="51DF85BB" w14:textId="78C2A368" w:rsidR="00826B76" w:rsidRPr="004E3644" w:rsidRDefault="00D649A4" w:rsidP="004E3644">
            <w:pPr>
              <w:ind w:left="1276" w:hanging="1276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F44A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Tools used:</w:t>
            </w:r>
          </w:p>
          <w:p w14:paraId="724C8055" w14:textId="7AE196A0" w:rsidR="002B1024" w:rsidRDefault="002B102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VSCode</w:t>
            </w:r>
            <w:proofErr w:type="spellEnd"/>
          </w:p>
          <w:p w14:paraId="7D339F55" w14:textId="0493AD8A" w:rsidR="009D04FF" w:rsidRDefault="009D04FF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Prograaming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Language :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PYTHON</w:t>
            </w:r>
          </w:p>
          <w:p w14:paraId="5873EA98" w14:textId="77777777" w:rsidR="00E64DCB" w:rsidRDefault="00E64DCB" w:rsidP="00E64DCB">
            <w:pPr>
              <w:pStyle w:val="ListParagraph"/>
              <w:ind w:left="1440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1587850E" w14:textId="5BD65532" w:rsidR="00826B76" w:rsidRDefault="00826B76" w:rsidP="00826B76">
            <w:pPr>
              <w:ind w:left="1276" w:hanging="1276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Roles and responsibility</w:t>
            </w:r>
          </w:p>
          <w:p w14:paraId="145C2F26" w14:textId="43E08FAA" w:rsidR="00D649A4" w:rsidRPr="006669AA" w:rsidRDefault="00826B76" w:rsidP="00D649A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bookmarkStart w:id="0" w:name="_Hlk120796507"/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Understanding the requirements and functionality of application</w:t>
            </w:r>
            <w:bookmarkEnd w:id="0"/>
            <w:r w:rsidR="00FC49F7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.</w:t>
            </w:r>
          </w:p>
          <w:p w14:paraId="3431244C" w14:textId="77777777" w:rsidR="006669AA" w:rsidRPr="00A3103A" w:rsidRDefault="006669AA" w:rsidP="006669AA">
            <w:pPr>
              <w:pStyle w:val="Heading3"/>
            </w:pPr>
            <w:r>
              <w:rPr>
                <w:u w:val="single"/>
              </w:rPr>
              <w:t>EducationAL details</w:t>
            </w:r>
            <w:r>
              <w:t>:</w:t>
            </w:r>
          </w:p>
          <w:p w14:paraId="2AE711D9" w14:textId="77777777" w:rsidR="006669AA" w:rsidRDefault="006669AA" w:rsidP="006669A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A3103A">
              <w:rPr>
                <w:b/>
                <w:bCs/>
                <w:sz w:val="24"/>
                <w:szCs w:val="24"/>
              </w:rPr>
              <w:t>Bapurao</w:t>
            </w:r>
            <w:proofErr w:type="spellEnd"/>
            <w:r w:rsidRPr="00A3103A">
              <w:rPr>
                <w:b/>
                <w:bCs/>
                <w:sz w:val="24"/>
                <w:szCs w:val="24"/>
              </w:rPr>
              <w:t xml:space="preserve"> Deshmukh College of Engineering, Sewagram, Wardha</w:t>
            </w:r>
          </w:p>
          <w:p w14:paraId="62CE25EB" w14:textId="77777777" w:rsidR="006669AA" w:rsidRDefault="006669AA" w:rsidP="006669A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BTech in Computer Engineering</w:t>
            </w:r>
          </w:p>
          <w:p w14:paraId="199188E2" w14:textId="77777777" w:rsidR="006669AA" w:rsidRDefault="006669AA" w:rsidP="006669AA">
            <w:pPr>
              <w:pStyle w:val="ListParagrap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SGPA :</w:t>
            </w:r>
            <w:proofErr w:type="gramEnd"/>
            <w:r>
              <w:rPr>
                <w:sz w:val="24"/>
                <w:szCs w:val="24"/>
              </w:rPr>
              <w:t xml:space="preserve"> 8.08</w:t>
            </w:r>
          </w:p>
          <w:p w14:paraId="16AF6BFA" w14:textId="7F3CF7C7" w:rsidR="006669AA" w:rsidRDefault="006669AA" w:rsidP="006669AA">
            <w:pPr>
              <w:pStyle w:val="ListParagraph"/>
              <w:ind w:left="6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in 2024</w:t>
            </w:r>
          </w:p>
          <w:p w14:paraId="7BDC3FD4" w14:textId="77777777" w:rsidR="00393B45" w:rsidRDefault="00393B45" w:rsidP="006669AA">
            <w:pPr>
              <w:pStyle w:val="ListParagraph"/>
              <w:ind w:left="644"/>
              <w:rPr>
                <w:sz w:val="24"/>
                <w:szCs w:val="24"/>
              </w:rPr>
            </w:pPr>
          </w:p>
          <w:p w14:paraId="1577D76D" w14:textId="77777777" w:rsidR="00393B45" w:rsidRDefault="00393B45" w:rsidP="00393B4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personal-Details:</w:t>
            </w:r>
          </w:p>
          <w:p w14:paraId="31903921" w14:textId="77777777" w:rsidR="00393B45" w:rsidRPr="003F5435" w:rsidRDefault="00393B45" w:rsidP="00393B4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3F5435">
              <w:rPr>
                <w:b/>
                <w:bCs/>
                <w:sz w:val="24"/>
                <w:szCs w:val="24"/>
              </w:rPr>
              <w:t>DOB: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13/11/2002</w:t>
            </w:r>
          </w:p>
          <w:p w14:paraId="04EC7A3D" w14:textId="77777777" w:rsidR="00393B45" w:rsidRPr="00A3103A" w:rsidRDefault="00393B45" w:rsidP="00393B4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5435">
              <w:rPr>
                <w:b/>
                <w:bCs/>
                <w:sz w:val="24"/>
                <w:szCs w:val="24"/>
              </w:rPr>
              <w:t>Hobbies:</w:t>
            </w:r>
            <w:r w:rsidRPr="00CB7771">
              <w:rPr>
                <w:sz w:val="24"/>
                <w:szCs w:val="24"/>
              </w:rPr>
              <w:t xml:space="preserve"> Travelling</w:t>
            </w:r>
            <w:r>
              <w:rPr>
                <w:sz w:val="24"/>
                <w:szCs w:val="24"/>
              </w:rPr>
              <w:t xml:space="preserve">, </w:t>
            </w:r>
            <w:r w:rsidRPr="00CB7771">
              <w:rPr>
                <w:sz w:val="24"/>
                <w:szCs w:val="24"/>
              </w:rPr>
              <w:t>Solving Logical Puzzle</w:t>
            </w:r>
          </w:p>
          <w:p w14:paraId="7F1A2211" w14:textId="77777777" w:rsidR="00393B45" w:rsidRPr="00CB7771" w:rsidRDefault="00393B45" w:rsidP="00393B4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5435">
              <w:rPr>
                <w:b/>
                <w:bCs/>
                <w:sz w:val="24"/>
                <w:szCs w:val="24"/>
              </w:rPr>
              <w:t>Permanent address: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BOI Colony, </w:t>
            </w:r>
            <w:proofErr w:type="spellStart"/>
            <w:r>
              <w:rPr>
                <w:sz w:val="24"/>
                <w:szCs w:val="24"/>
              </w:rPr>
              <w:t>Ramanagar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Alodi</w:t>
            </w:r>
            <w:proofErr w:type="spellEnd"/>
            <w:r>
              <w:rPr>
                <w:sz w:val="24"/>
                <w:szCs w:val="24"/>
              </w:rPr>
              <w:t>, Wardha</w:t>
            </w:r>
          </w:p>
          <w:p w14:paraId="7C93EC3D" w14:textId="77777777" w:rsidR="00393B45" w:rsidRPr="00393B45" w:rsidRDefault="00393B45" w:rsidP="00393B45">
            <w:pPr>
              <w:rPr>
                <w:b/>
                <w:bCs/>
                <w:sz w:val="24"/>
                <w:szCs w:val="24"/>
              </w:rPr>
            </w:pPr>
          </w:p>
          <w:p w14:paraId="377292CA" w14:textId="280432E5" w:rsidR="00147B13" w:rsidRDefault="00147B13" w:rsidP="006669AA">
            <w:pPr>
              <w:pStyle w:val="Heading3"/>
              <w:rPr>
                <w:color w:val="FFFFFF" w:themeColor="background1"/>
              </w:rPr>
            </w:pPr>
          </w:p>
        </w:tc>
      </w:tr>
    </w:tbl>
    <w:p w14:paraId="6B12D8A8" w14:textId="64E8296F" w:rsidR="00D11D06" w:rsidRPr="00A10F2B" w:rsidRDefault="00D11D06" w:rsidP="00A10F2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EastAsia" w:hAnsiTheme="minorHAnsi" w:cstheme="minorBidi"/>
          <w:lang w:val="en-US" w:eastAsia="ja-JP"/>
        </w:rPr>
      </w:pPr>
    </w:p>
    <w:p w14:paraId="4D0E8B4F" w14:textId="77777777" w:rsidR="00D11D06" w:rsidRPr="00A10F2B" w:rsidRDefault="00D11D06" w:rsidP="00D11D0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eastAsiaTheme="minorEastAsia" w:hAnsiTheme="minorHAnsi" w:cstheme="minorBidi"/>
          <w:lang w:val="en-US" w:eastAsia="ja-JP"/>
        </w:rPr>
      </w:pPr>
    </w:p>
    <w:p w14:paraId="5127FA9C" w14:textId="1EA9FF23" w:rsidR="00815150" w:rsidRPr="00815150" w:rsidRDefault="00815150" w:rsidP="00815150">
      <w:pPr>
        <w:tabs>
          <w:tab w:val="left" w:pos="9624"/>
        </w:tabs>
        <w:rPr>
          <w:sz w:val="24"/>
          <w:szCs w:val="32"/>
          <w:lang w:val="en-IN" w:eastAsia="en-IN"/>
        </w:rPr>
      </w:pPr>
    </w:p>
    <w:sectPr w:rsidR="00815150" w:rsidRPr="0081515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0BA4B" w14:textId="77777777" w:rsidR="00BB747A" w:rsidRDefault="00BB747A">
      <w:r>
        <w:separator/>
      </w:r>
    </w:p>
  </w:endnote>
  <w:endnote w:type="continuationSeparator" w:id="0">
    <w:p w14:paraId="577F9661" w14:textId="77777777" w:rsidR="00BB747A" w:rsidRDefault="00BB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35F9C" w14:textId="77777777" w:rsidR="00BB747A" w:rsidRDefault="00BB747A">
      <w:r>
        <w:separator/>
      </w:r>
    </w:p>
  </w:footnote>
  <w:footnote w:type="continuationSeparator" w:id="0">
    <w:p w14:paraId="7FFC501A" w14:textId="77777777" w:rsidR="00BB747A" w:rsidRDefault="00BB7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696D5" w14:textId="77777777" w:rsidR="00147B13" w:rsidRDefault="00EC4A2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F9E4D5" wp14:editId="15CC93D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2A0C91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16379251" o:spid="_x0000_i1025" type="#_x0000_t75" style="width:10.8pt;height:10.8pt;visibility:visible;mso-wrap-style:square">
            <v:imagedata r:id="rId1" o:title=""/>
          </v:shape>
        </w:pict>
      </mc:Choice>
      <mc:Fallback>
        <w:drawing>
          <wp:inline distT="0" distB="0" distL="0" distR="0" wp14:anchorId="461EBDC4" wp14:editId="2462DE73">
            <wp:extent cx="137160" cy="137160"/>
            <wp:effectExtent l="0" t="0" r="0" b="0"/>
            <wp:docPr id="1416379251" name="Picture 1416379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CF32B7"/>
    <w:multiLevelType w:val="multilevel"/>
    <w:tmpl w:val="07CF32B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FCB"/>
    <w:multiLevelType w:val="hybridMultilevel"/>
    <w:tmpl w:val="DE3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D77C7"/>
    <w:multiLevelType w:val="hybridMultilevel"/>
    <w:tmpl w:val="CA800398"/>
    <w:lvl w:ilvl="0" w:tplc="40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" w15:restartNumberingAfterBreak="0">
    <w:nsid w:val="2B005073"/>
    <w:multiLevelType w:val="hybridMultilevel"/>
    <w:tmpl w:val="268A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81D49"/>
    <w:multiLevelType w:val="hybridMultilevel"/>
    <w:tmpl w:val="C4DA7A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21DA0"/>
    <w:multiLevelType w:val="multilevel"/>
    <w:tmpl w:val="5712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1283F"/>
    <w:multiLevelType w:val="multilevel"/>
    <w:tmpl w:val="3591283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358A"/>
    <w:multiLevelType w:val="multilevel"/>
    <w:tmpl w:val="37AA358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E045A"/>
    <w:multiLevelType w:val="multilevel"/>
    <w:tmpl w:val="406E045A"/>
    <w:lvl w:ilvl="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B4586"/>
    <w:multiLevelType w:val="hybridMultilevel"/>
    <w:tmpl w:val="4B52F7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E6887"/>
    <w:multiLevelType w:val="hybridMultilevel"/>
    <w:tmpl w:val="7F0451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776EF1"/>
    <w:multiLevelType w:val="hybridMultilevel"/>
    <w:tmpl w:val="B8F634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60577"/>
    <w:multiLevelType w:val="hybridMultilevel"/>
    <w:tmpl w:val="A31ABBBA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 w15:restartNumberingAfterBreak="0">
    <w:nsid w:val="734B479F"/>
    <w:multiLevelType w:val="multilevel"/>
    <w:tmpl w:val="734B479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E49E8"/>
    <w:multiLevelType w:val="hybridMultilevel"/>
    <w:tmpl w:val="000666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A11C0"/>
    <w:multiLevelType w:val="hybridMultilevel"/>
    <w:tmpl w:val="4B22B86E"/>
    <w:lvl w:ilvl="0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781804876">
    <w:abstractNumId w:val="8"/>
  </w:num>
  <w:num w:numId="2" w16cid:durableId="914515652">
    <w:abstractNumId w:val="7"/>
  </w:num>
  <w:num w:numId="3" w16cid:durableId="123622673">
    <w:abstractNumId w:val="6"/>
  </w:num>
  <w:num w:numId="4" w16cid:durableId="967514811">
    <w:abstractNumId w:val="0"/>
  </w:num>
  <w:num w:numId="5" w16cid:durableId="1443963315">
    <w:abstractNumId w:val="13"/>
  </w:num>
  <w:num w:numId="6" w16cid:durableId="317658078">
    <w:abstractNumId w:val="1"/>
  </w:num>
  <w:num w:numId="7" w16cid:durableId="1548568860">
    <w:abstractNumId w:val="12"/>
  </w:num>
  <w:num w:numId="8" w16cid:durableId="377165529">
    <w:abstractNumId w:val="5"/>
  </w:num>
  <w:num w:numId="9" w16cid:durableId="1301813384">
    <w:abstractNumId w:val="3"/>
  </w:num>
  <w:num w:numId="10" w16cid:durableId="142281350">
    <w:abstractNumId w:val="14"/>
  </w:num>
  <w:num w:numId="11" w16cid:durableId="673458144">
    <w:abstractNumId w:val="11"/>
  </w:num>
  <w:num w:numId="12" w16cid:durableId="627588919">
    <w:abstractNumId w:val="4"/>
  </w:num>
  <w:num w:numId="13" w16cid:durableId="1905022328">
    <w:abstractNumId w:val="9"/>
  </w:num>
  <w:num w:numId="14" w16cid:durableId="1613396828">
    <w:abstractNumId w:val="10"/>
  </w:num>
  <w:num w:numId="15" w16cid:durableId="1971400532">
    <w:abstractNumId w:val="2"/>
  </w:num>
  <w:num w:numId="16" w16cid:durableId="10613716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6F"/>
    <w:rsid w:val="000036EB"/>
    <w:rsid w:val="000213EB"/>
    <w:rsid w:val="00036450"/>
    <w:rsid w:val="000772D6"/>
    <w:rsid w:val="00094499"/>
    <w:rsid w:val="00097725"/>
    <w:rsid w:val="000C45FF"/>
    <w:rsid w:val="000C7EE1"/>
    <w:rsid w:val="000D2228"/>
    <w:rsid w:val="000D5F55"/>
    <w:rsid w:val="000E3FD1"/>
    <w:rsid w:val="00112054"/>
    <w:rsid w:val="00121E4A"/>
    <w:rsid w:val="001317D8"/>
    <w:rsid w:val="00135E37"/>
    <w:rsid w:val="00147B13"/>
    <w:rsid w:val="0015117C"/>
    <w:rsid w:val="001525E1"/>
    <w:rsid w:val="00153C55"/>
    <w:rsid w:val="00161EA3"/>
    <w:rsid w:val="00180329"/>
    <w:rsid w:val="0019001F"/>
    <w:rsid w:val="00192387"/>
    <w:rsid w:val="001A74A5"/>
    <w:rsid w:val="001B0520"/>
    <w:rsid w:val="001B2ABD"/>
    <w:rsid w:val="001D1928"/>
    <w:rsid w:val="001E0391"/>
    <w:rsid w:val="001E1759"/>
    <w:rsid w:val="001F1ECC"/>
    <w:rsid w:val="00215265"/>
    <w:rsid w:val="00232A2C"/>
    <w:rsid w:val="002400EB"/>
    <w:rsid w:val="002434BC"/>
    <w:rsid w:val="00256CF7"/>
    <w:rsid w:val="00262D1D"/>
    <w:rsid w:val="00265EEE"/>
    <w:rsid w:val="002769C9"/>
    <w:rsid w:val="00281FD5"/>
    <w:rsid w:val="002B1024"/>
    <w:rsid w:val="002D41C0"/>
    <w:rsid w:val="002E6B37"/>
    <w:rsid w:val="002F5160"/>
    <w:rsid w:val="0030481B"/>
    <w:rsid w:val="00314F09"/>
    <w:rsid w:val="003156FC"/>
    <w:rsid w:val="0032182A"/>
    <w:rsid w:val="003254B5"/>
    <w:rsid w:val="00327C3E"/>
    <w:rsid w:val="00364BDF"/>
    <w:rsid w:val="0037121F"/>
    <w:rsid w:val="00382C3B"/>
    <w:rsid w:val="003910D8"/>
    <w:rsid w:val="00393B45"/>
    <w:rsid w:val="0039546B"/>
    <w:rsid w:val="003960A7"/>
    <w:rsid w:val="003A6B7D"/>
    <w:rsid w:val="003B06CA"/>
    <w:rsid w:val="003D4382"/>
    <w:rsid w:val="003F1A26"/>
    <w:rsid w:val="003F5435"/>
    <w:rsid w:val="003F62CF"/>
    <w:rsid w:val="003F742F"/>
    <w:rsid w:val="00404985"/>
    <w:rsid w:val="004071FC"/>
    <w:rsid w:val="0041638A"/>
    <w:rsid w:val="00425C22"/>
    <w:rsid w:val="00445947"/>
    <w:rsid w:val="004813B3"/>
    <w:rsid w:val="004913FC"/>
    <w:rsid w:val="00496591"/>
    <w:rsid w:val="00496BC5"/>
    <w:rsid w:val="004A4E2A"/>
    <w:rsid w:val="004C63E4"/>
    <w:rsid w:val="004D3011"/>
    <w:rsid w:val="004E3644"/>
    <w:rsid w:val="004F1B65"/>
    <w:rsid w:val="00501DEB"/>
    <w:rsid w:val="005262AC"/>
    <w:rsid w:val="00536C44"/>
    <w:rsid w:val="00555DB4"/>
    <w:rsid w:val="00565F42"/>
    <w:rsid w:val="00577D4F"/>
    <w:rsid w:val="00591D1D"/>
    <w:rsid w:val="005B5268"/>
    <w:rsid w:val="005C3FD9"/>
    <w:rsid w:val="005D28A2"/>
    <w:rsid w:val="005E39D5"/>
    <w:rsid w:val="00600670"/>
    <w:rsid w:val="006037A7"/>
    <w:rsid w:val="0061042F"/>
    <w:rsid w:val="0061195E"/>
    <w:rsid w:val="0062123A"/>
    <w:rsid w:val="006331F5"/>
    <w:rsid w:val="00646E75"/>
    <w:rsid w:val="00651A34"/>
    <w:rsid w:val="00654331"/>
    <w:rsid w:val="00662C6B"/>
    <w:rsid w:val="006669AA"/>
    <w:rsid w:val="00673419"/>
    <w:rsid w:val="006771D0"/>
    <w:rsid w:val="006940D5"/>
    <w:rsid w:val="00696120"/>
    <w:rsid w:val="00696FEB"/>
    <w:rsid w:val="00697E8B"/>
    <w:rsid w:val="006A7C83"/>
    <w:rsid w:val="006C46AA"/>
    <w:rsid w:val="006F7B7A"/>
    <w:rsid w:val="00705D21"/>
    <w:rsid w:val="00715FCB"/>
    <w:rsid w:val="00735E4A"/>
    <w:rsid w:val="00743101"/>
    <w:rsid w:val="00764C9F"/>
    <w:rsid w:val="00773239"/>
    <w:rsid w:val="007775E1"/>
    <w:rsid w:val="00781E9E"/>
    <w:rsid w:val="007867A0"/>
    <w:rsid w:val="007927F5"/>
    <w:rsid w:val="00792E4B"/>
    <w:rsid w:val="00794F6A"/>
    <w:rsid w:val="007A77ED"/>
    <w:rsid w:val="007B09D0"/>
    <w:rsid w:val="007E500B"/>
    <w:rsid w:val="007E72D6"/>
    <w:rsid w:val="007F0F79"/>
    <w:rsid w:val="0080034F"/>
    <w:rsid w:val="00802CA0"/>
    <w:rsid w:val="00804637"/>
    <w:rsid w:val="00811A89"/>
    <w:rsid w:val="00815150"/>
    <w:rsid w:val="00826B76"/>
    <w:rsid w:val="00837DDD"/>
    <w:rsid w:val="008B352B"/>
    <w:rsid w:val="008C324D"/>
    <w:rsid w:val="008F1864"/>
    <w:rsid w:val="008F416F"/>
    <w:rsid w:val="00902015"/>
    <w:rsid w:val="009260CD"/>
    <w:rsid w:val="009336F5"/>
    <w:rsid w:val="00940A66"/>
    <w:rsid w:val="00940A95"/>
    <w:rsid w:val="00952C25"/>
    <w:rsid w:val="00953370"/>
    <w:rsid w:val="0099327B"/>
    <w:rsid w:val="009A230A"/>
    <w:rsid w:val="009B542F"/>
    <w:rsid w:val="009D04FF"/>
    <w:rsid w:val="009E0E6A"/>
    <w:rsid w:val="009E39E2"/>
    <w:rsid w:val="00A00260"/>
    <w:rsid w:val="00A007B2"/>
    <w:rsid w:val="00A10F2B"/>
    <w:rsid w:val="00A15456"/>
    <w:rsid w:val="00A2118D"/>
    <w:rsid w:val="00A3103A"/>
    <w:rsid w:val="00A431A0"/>
    <w:rsid w:val="00A43B34"/>
    <w:rsid w:val="00A66712"/>
    <w:rsid w:val="00A87D2A"/>
    <w:rsid w:val="00A91230"/>
    <w:rsid w:val="00AB341B"/>
    <w:rsid w:val="00AB490B"/>
    <w:rsid w:val="00AB5659"/>
    <w:rsid w:val="00AD0A50"/>
    <w:rsid w:val="00AD76E2"/>
    <w:rsid w:val="00AE7606"/>
    <w:rsid w:val="00AE7A61"/>
    <w:rsid w:val="00B20152"/>
    <w:rsid w:val="00B26D39"/>
    <w:rsid w:val="00B359E4"/>
    <w:rsid w:val="00B57826"/>
    <w:rsid w:val="00B57D98"/>
    <w:rsid w:val="00B70850"/>
    <w:rsid w:val="00B8153F"/>
    <w:rsid w:val="00B860B9"/>
    <w:rsid w:val="00B95AAF"/>
    <w:rsid w:val="00BB747A"/>
    <w:rsid w:val="00BC0D12"/>
    <w:rsid w:val="00BC3EE2"/>
    <w:rsid w:val="00BC477F"/>
    <w:rsid w:val="00BC7A55"/>
    <w:rsid w:val="00C066B6"/>
    <w:rsid w:val="00C14A95"/>
    <w:rsid w:val="00C16C5B"/>
    <w:rsid w:val="00C337DF"/>
    <w:rsid w:val="00C37BA1"/>
    <w:rsid w:val="00C4674C"/>
    <w:rsid w:val="00C506CF"/>
    <w:rsid w:val="00C72BED"/>
    <w:rsid w:val="00C8046E"/>
    <w:rsid w:val="00C80807"/>
    <w:rsid w:val="00C821D7"/>
    <w:rsid w:val="00C90C0D"/>
    <w:rsid w:val="00C9578B"/>
    <w:rsid w:val="00CA7086"/>
    <w:rsid w:val="00CB0055"/>
    <w:rsid w:val="00CB13FF"/>
    <w:rsid w:val="00CB7771"/>
    <w:rsid w:val="00CE1303"/>
    <w:rsid w:val="00CF1E19"/>
    <w:rsid w:val="00CF2A27"/>
    <w:rsid w:val="00D001D7"/>
    <w:rsid w:val="00D023AC"/>
    <w:rsid w:val="00D0733F"/>
    <w:rsid w:val="00D11D06"/>
    <w:rsid w:val="00D229D2"/>
    <w:rsid w:val="00D2522B"/>
    <w:rsid w:val="00D422DE"/>
    <w:rsid w:val="00D459AE"/>
    <w:rsid w:val="00D460C7"/>
    <w:rsid w:val="00D5459D"/>
    <w:rsid w:val="00D649A4"/>
    <w:rsid w:val="00D72D46"/>
    <w:rsid w:val="00D76F75"/>
    <w:rsid w:val="00DA1F4D"/>
    <w:rsid w:val="00DA3286"/>
    <w:rsid w:val="00DD172A"/>
    <w:rsid w:val="00DF5E8E"/>
    <w:rsid w:val="00DF6B52"/>
    <w:rsid w:val="00E173A1"/>
    <w:rsid w:val="00E25A26"/>
    <w:rsid w:val="00E27864"/>
    <w:rsid w:val="00E32964"/>
    <w:rsid w:val="00E37655"/>
    <w:rsid w:val="00E4381A"/>
    <w:rsid w:val="00E53348"/>
    <w:rsid w:val="00E55D74"/>
    <w:rsid w:val="00E633D9"/>
    <w:rsid w:val="00E63F84"/>
    <w:rsid w:val="00E64DCB"/>
    <w:rsid w:val="00E85B63"/>
    <w:rsid w:val="00E8637E"/>
    <w:rsid w:val="00E865D9"/>
    <w:rsid w:val="00EA2A09"/>
    <w:rsid w:val="00EB6818"/>
    <w:rsid w:val="00EC37B3"/>
    <w:rsid w:val="00EC4A26"/>
    <w:rsid w:val="00ED2785"/>
    <w:rsid w:val="00F17722"/>
    <w:rsid w:val="00F307AE"/>
    <w:rsid w:val="00F44A0F"/>
    <w:rsid w:val="00F60274"/>
    <w:rsid w:val="00F62BDD"/>
    <w:rsid w:val="00F66EBE"/>
    <w:rsid w:val="00F77FB9"/>
    <w:rsid w:val="00FB068F"/>
    <w:rsid w:val="00FB61CC"/>
    <w:rsid w:val="00FC49F7"/>
    <w:rsid w:val="00FD18C5"/>
    <w:rsid w:val="00FE3BBF"/>
    <w:rsid w:val="00FE418A"/>
    <w:rsid w:val="0522236A"/>
    <w:rsid w:val="11D829CD"/>
    <w:rsid w:val="156E1B48"/>
    <w:rsid w:val="2E4A03E2"/>
    <w:rsid w:val="37C329C2"/>
    <w:rsid w:val="3C573AC1"/>
    <w:rsid w:val="3EF45E07"/>
    <w:rsid w:val="445E61F4"/>
    <w:rsid w:val="66577B64"/>
    <w:rsid w:val="75AF5942"/>
    <w:rsid w:val="7E51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9169B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b/>
      <w:sz w:val="18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vanity-namedomain">
    <w:name w:val="vanity-name__domain"/>
    <w:basedOn w:val="DefaultParagraphFont"/>
    <w:qFormat/>
  </w:style>
  <w:style w:type="character" w:customStyle="1" w:styleId="break-words">
    <w:name w:val="break-words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27C3E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D11D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E32964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32964"/>
    <w:rPr>
      <w:rFonts w:ascii="Lucida Sans Unicode" w:eastAsia="Lucida Sans Unicode" w:hAnsi="Lucida Sans Unicode" w:cs="Lucida Sans Unicode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865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36F3C28D-FF78-4888-A7FF-6FA6D2BE8EA2%7d\%7b1447E882-1516-4FA8-9275-BEFE32FB868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D9E37CCAC1412E958099E50F21C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6331-00DB-4E8C-A7D9-B4C4D10E7A2F}"/>
      </w:docPartPr>
      <w:docPartBody>
        <w:p w:rsidR="007A7644" w:rsidRDefault="004633BF">
          <w:pPr>
            <w:pStyle w:val="73D9E37CCAC1412E958099E50F21CA1C"/>
          </w:pPr>
          <w:r>
            <w:t>Contact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7305" w:rsidRDefault="008C7305">
      <w:pPr>
        <w:spacing w:line="240" w:lineRule="auto"/>
      </w:pPr>
      <w:r>
        <w:separator/>
      </w:r>
    </w:p>
  </w:endnote>
  <w:endnote w:type="continuationSeparator" w:id="0">
    <w:p w:rsidR="008C7305" w:rsidRDefault="008C730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7305" w:rsidRDefault="008C7305">
      <w:pPr>
        <w:spacing w:after="0"/>
      </w:pPr>
      <w:r>
        <w:separator/>
      </w:r>
    </w:p>
  </w:footnote>
  <w:footnote w:type="continuationSeparator" w:id="0">
    <w:p w:rsidR="008C7305" w:rsidRDefault="008C730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B5"/>
    <w:rsid w:val="000606CE"/>
    <w:rsid w:val="000E1D87"/>
    <w:rsid w:val="0015117C"/>
    <w:rsid w:val="00161EA3"/>
    <w:rsid w:val="001D1928"/>
    <w:rsid w:val="002C78D9"/>
    <w:rsid w:val="003F5CDF"/>
    <w:rsid w:val="003F742F"/>
    <w:rsid w:val="004633BF"/>
    <w:rsid w:val="0051147B"/>
    <w:rsid w:val="005238DB"/>
    <w:rsid w:val="005C17D6"/>
    <w:rsid w:val="00671384"/>
    <w:rsid w:val="006E65BD"/>
    <w:rsid w:val="00740A5D"/>
    <w:rsid w:val="007665B5"/>
    <w:rsid w:val="007A7644"/>
    <w:rsid w:val="007F3B7E"/>
    <w:rsid w:val="008B352B"/>
    <w:rsid w:val="008C324D"/>
    <w:rsid w:val="008C7305"/>
    <w:rsid w:val="00902015"/>
    <w:rsid w:val="009439DE"/>
    <w:rsid w:val="00953370"/>
    <w:rsid w:val="009B0DDA"/>
    <w:rsid w:val="009C4109"/>
    <w:rsid w:val="00A8126C"/>
    <w:rsid w:val="00AB2891"/>
    <w:rsid w:val="00AE301F"/>
    <w:rsid w:val="00B4752C"/>
    <w:rsid w:val="00BF62DD"/>
    <w:rsid w:val="00C502E8"/>
    <w:rsid w:val="00CB13FF"/>
    <w:rsid w:val="00D03D2B"/>
    <w:rsid w:val="00D72D46"/>
    <w:rsid w:val="00D76F75"/>
    <w:rsid w:val="00DF4CDE"/>
    <w:rsid w:val="00E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3D9E37CCAC1412E958099E50F21CA1C">
    <w:name w:val="73D9E37CCAC1412E958099E50F21CA1C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E223-5B63-4CC5-8F87-D29D2DA3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{1447E882-1516-4FA8-9275-BEFE32FB8685}tf00546271_win32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2025-05-20T08:51:00Z</dcterms:created>
  <dcterms:modified xsi:type="dcterms:W3CDTF">2025-05-20T08:51:00Z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E9F2DB9A0C3D421FB099E4DCF69AE2B7</vt:lpwstr>
  </property>
</Properties>
</file>